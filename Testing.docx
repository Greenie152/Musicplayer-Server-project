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1087231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F45C328" w14:textId="77777777" w:rsidR="00053530" w:rsidRDefault="0044724C">
          <w:pPr>
            <w:rPr>
              <w:lang w:val="en-US"/>
            </w:rPr>
          </w:pP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6ED0AF" wp14:editId="48489E8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CE85889" w14:textId="77777777" w:rsidR="0044724C" w:rsidRDefault="0044724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497" y="3961850"/>
                                <a:ext cx="6843395" cy="3210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705386F" w14:textId="4C611DED" w:rsidR="0044724C" w:rsidRDefault="004E41F6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AT3 testing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E52BAE9" w14:textId="77777777" w:rsidR="0044724C" w:rsidRDefault="0044724C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By Blake Topham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6ED0AF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CE85889" w14:textId="77777777" w:rsidR="0044724C" w:rsidRDefault="0044724C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4;top:39618;width:68434;height:321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705386F" w14:textId="4C611DED" w:rsidR="0044724C" w:rsidRDefault="004E41F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AT3 testing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E52BAE9" w14:textId="77777777" w:rsidR="0044724C" w:rsidRDefault="0044724C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By Blake Topham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225CA9D4" w14:textId="77777777" w:rsidR="0044724C" w:rsidRDefault="0044724C">
      <w:pPr>
        <w:rPr>
          <w:lang w:val="en-US"/>
        </w:rPr>
        <w:sectPr w:rsidR="0044724C" w:rsidSect="0044724C"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57EBEAC1" w14:textId="77777777" w:rsidR="00B75E09" w:rsidRDefault="00FB54A0" w:rsidP="00FB54A0">
      <w:pPr>
        <w:pStyle w:val="TOCtitle"/>
      </w:pPr>
      <w:r>
        <w:lastRenderedPageBreak/>
        <w:t>Table of Contents</w:t>
      </w:r>
    </w:p>
    <w:p w14:paraId="1099C58F" w14:textId="77777777" w:rsidR="002B20E2" w:rsidRDefault="002B20E2">
      <w:pPr>
        <w:rPr>
          <w:lang w:val="en-US"/>
        </w:rPr>
      </w:pPr>
    </w:p>
    <w:p w14:paraId="6D98F44C" w14:textId="58A09213" w:rsidR="00D606C1" w:rsidRDefault="00FB54A0">
      <w:pPr>
        <w:pStyle w:val="TOC1"/>
        <w:tabs>
          <w:tab w:val="right" w:leader="dot" w:pos="9350"/>
        </w:tabs>
        <w:rPr>
          <w:rFonts w:eastAsiaTheme="minorEastAsia"/>
          <w:noProof/>
          <w:lang w:eastAsia="en-A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88314243" w:history="1">
        <w:r w:rsidR="00D606C1" w:rsidRPr="004E2F1D">
          <w:rPr>
            <w:rStyle w:val="Hyperlink"/>
            <w:noProof/>
          </w:rPr>
          <w:t>Testing Table:</w:t>
        </w:r>
        <w:r w:rsidR="00D606C1">
          <w:rPr>
            <w:noProof/>
            <w:webHidden/>
          </w:rPr>
          <w:tab/>
        </w:r>
        <w:r w:rsidR="00D606C1">
          <w:rPr>
            <w:noProof/>
            <w:webHidden/>
          </w:rPr>
          <w:fldChar w:fldCharType="begin"/>
        </w:r>
        <w:r w:rsidR="00D606C1">
          <w:rPr>
            <w:noProof/>
            <w:webHidden/>
          </w:rPr>
          <w:instrText xml:space="preserve"> PAGEREF _Toc88314243 \h </w:instrText>
        </w:r>
        <w:r w:rsidR="00D606C1">
          <w:rPr>
            <w:noProof/>
            <w:webHidden/>
          </w:rPr>
        </w:r>
        <w:r w:rsidR="00D606C1">
          <w:rPr>
            <w:noProof/>
            <w:webHidden/>
          </w:rPr>
          <w:fldChar w:fldCharType="separate"/>
        </w:r>
        <w:r w:rsidR="00D606C1">
          <w:rPr>
            <w:noProof/>
            <w:webHidden/>
          </w:rPr>
          <w:t>1</w:t>
        </w:r>
        <w:r w:rsidR="00D606C1">
          <w:rPr>
            <w:noProof/>
            <w:webHidden/>
          </w:rPr>
          <w:fldChar w:fldCharType="end"/>
        </w:r>
      </w:hyperlink>
    </w:p>
    <w:p w14:paraId="1FE0EDE4" w14:textId="7E98C859" w:rsidR="00D606C1" w:rsidRDefault="00D606C1">
      <w:pPr>
        <w:pStyle w:val="TOC1"/>
        <w:tabs>
          <w:tab w:val="right" w:leader="dot" w:pos="9350"/>
        </w:tabs>
        <w:rPr>
          <w:rFonts w:eastAsiaTheme="minorEastAsia"/>
          <w:noProof/>
          <w:lang w:eastAsia="en-AU"/>
        </w:rPr>
      </w:pPr>
      <w:hyperlink w:anchor="_Toc88314244" w:history="1">
        <w:r w:rsidRPr="004E2F1D">
          <w:rPr>
            <w:rStyle w:val="Hyperlink"/>
            <w:noProof/>
          </w:rPr>
          <w:t>Reference screenshots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_Toc88314244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12F50F" w14:textId="0174A590" w:rsidR="00D606C1" w:rsidRDefault="00D606C1">
      <w:pPr>
        <w:pStyle w:val="TOC2"/>
        <w:tabs>
          <w:tab w:val="right" w:leader="dot" w:pos="9350"/>
        </w:tabs>
        <w:rPr>
          <w:noProof/>
        </w:rPr>
      </w:pPr>
      <w:hyperlink w:anchor="_Toc88314245" w:history="1">
        <w:r w:rsidRPr="004E2F1D">
          <w:rPr>
            <w:rStyle w:val="Hyperlink"/>
            <w:noProof/>
          </w:rPr>
          <w:t>Ref Fig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_Toc88314245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5000E3" w14:textId="3E9111B7" w:rsidR="00D606C1" w:rsidRDefault="00D606C1">
      <w:pPr>
        <w:pStyle w:val="TOC2"/>
        <w:tabs>
          <w:tab w:val="right" w:leader="dot" w:pos="9350"/>
        </w:tabs>
        <w:rPr>
          <w:noProof/>
        </w:rPr>
      </w:pPr>
      <w:hyperlink w:anchor="_Toc88314246" w:history="1">
        <w:r w:rsidRPr="004E2F1D">
          <w:rPr>
            <w:rStyle w:val="Hyperlink"/>
            <w:noProof/>
          </w:rPr>
          <w:t>Ref Fig 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_Toc88314246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3EE665" w14:textId="6B2EB6B4" w:rsidR="00D606C1" w:rsidRDefault="00D606C1">
      <w:pPr>
        <w:pStyle w:val="TOC2"/>
        <w:tabs>
          <w:tab w:val="right" w:leader="dot" w:pos="9350"/>
        </w:tabs>
        <w:rPr>
          <w:noProof/>
        </w:rPr>
      </w:pPr>
      <w:hyperlink w:anchor="_Toc88314247" w:history="1">
        <w:r w:rsidRPr="004E2F1D">
          <w:rPr>
            <w:rStyle w:val="Hyperlink"/>
            <w:noProof/>
          </w:rPr>
          <w:t>Ref Fig 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_Toc88314247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199A0B" w14:textId="5DD5B267" w:rsidR="00D606C1" w:rsidRDefault="00D606C1">
      <w:pPr>
        <w:pStyle w:val="TOC2"/>
        <w:tabs>
          <w:tab w:val="right" w:leader="dot" w:pos="9350"/>
        </w:tabs>
        <w:rPr>
          <w:noProof/>
        </w:rPr>
      </w:pPr>
      <w:hyperlink w:anchor="_Toc88314248" w:history="1">
        <w:r w:rsidRPr="004E2F1D">
          <w:rPr>
            <w:rStyle w:val="Hyperlink"/>
            <w:noProof/>
          </w:rPr>
          <w:t>Ref Fig 4: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_Toc88314248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375A74" w14:textId="28AF08E4" w:rsidR="00D606C1" w:rsidRDefault="00D606C1">
      <w:pPr>
        <w:pStyle w:val="TOC2"/>
        <w:tabs>
          <w:tab w:val="right" w:leader="dot" w:pos="9350"/>
        </w:tabs>
        <w:rPr>
          <w:noProof/>
        </w:rPr>
      </w:pPr>
      <w:hyperlink w:anchor="_Toc88314249" w:history="1">
        <w:r w:rsidRPr="004E2F1D">
          <w:rPr>
            <w:rStyle w:val="Hyperlink"/>
            <w:noProof/>
          </w:rPr>
          <w:t>Ref Fig 5: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_Toc88314249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9618C3" w14:textId="1376C3FD" w:rsidR="00D606C1" w:rsidRDefault="00D606C1">
      <w:pPr>
        <w:pStyle w:val="TOC2"/>
        <w:tabs>
          <w:tab w:val="right" w:leader="dot" w:pos="9350"/>
        </w:tabs>
        <w:rPr>
          <w:noProof/>
        </w:rPr>
      </w:pPr>
      <w:hyperlink w:anchor="_Toc88314250" w:history="1">
        <w:r w:rsidRPr="004E2F1D">
          <w:rPr>
            <w:rStyle w:val="Hyperlink"/>
            <w:noProof/>
          </w:rPr>
          <w:t>Ref Fig 6: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_Toc88314250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40DE2A" w14:textId="08107E4D" w:rsidR="00D606C1" w:rsidRDefault="00D606C1">
      <w:pPr>
        <w:pStyle w:val="TOC2"/>
        <w:tabs>
          <w:tab w:val="right" w:leader="dot" w:pos="9350"/>
        </w:tabs>
        <w:rPr>
          <w:noProof/>
        </w:rPr>
      </w:pPr>
      <w:hyperlink w:anchor="_Toc88314251" w:history="1">
        <w:r w:rsidRPr="004E2F1D">
          <w:rPr>
            <w:rStyle w:val="Hyperlink"/>
            <w:noProof/>
          </w:rPr>
          <w:t>Ref Fig 7: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_Toc88314251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97A543" w14:textId="6FF64C8E" w:rsidR="00D606C1" w:rsidRDefault="00D606C1">
      <w:pPr>
        <w:pStyle w:val="TOC2"/>
        <w:tabs>
          <w:tab w:val="right" w:leader="dot" w:pos="9350"/>
        </w:tabs>
        <w:rPr>
          <w:noProof/>
        </w:rPr>
      </w:pPr>
      <w:hyperlink w:anchor="_Toc88314252" w:history="1">
        <w:r w:rsidRPr="004E2F1D">
          <w:rPr>
            <w:rStyle w:val="Hyperlink"/>
            <w:noProof/>
          </w:rPr>
          <w:t>Ref Fig 8: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_Toc88314252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ABB110" w14:textId="03AAD635" w:rsidR="00D606C1" w:rsidRDefault="00D606C1">
      <w:pPr>
        <w:pStyle w:val="TOC2"/>
        <w:tabs>
          <w:tab w:val="right" w:leader="dot" w:pos="9350"/>
        </w:tabs>
        <w:rPr>
          <w:noProof/>
        </w:rPr>
      </w:pPr>
      <w:hyperlink w:anchor="_Toc88314253" w:history="1">
        <w:r w:rsidRPr="004E2F1D">
          <w:rPr>
            <w:rStyle w:val="Hyperlink"/>
            <w:noProof/>
          </w:rPr>
          <w:t>Ref Fig 9: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_Toc88314253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B495B8" w14:textId="6B27E535" w:rsidR="00D606C1" w:rsidRDefault="00D606C1">
      <w:pPr>
        <w:pStyle w:val="TOC2"/>
        <w:tabs>
          <w:tab w:val="right" w:leader="dot" w:pos="9350"/>
        </w:tabs>
        <w:rPr>
          <w:noProof/>
        </w:rPr>
      </w:pPr>
      <w:hyperlink w:anchor="_Toc88314254" w:history="1">
        <w:r w:rsidRPr="004E2F1D">
          <w:rPr>
            <w:rStyle w:val="Hyperlink"/>
            <w:noProof/>
          </w:rPr>
          <w:t>Ref Fig 10: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_Toc88314254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3E084B1" w14:textId="4EA3E6DC" w:rsidR="00D606C1" w:rsidRDefault="00D606C1">
      <w:pPr>
        <w:pStyle w:val="TOC2"/>
        <w:tabs>
          <w:tab w:val="right" w:leader="dot" w:pos="9350"/>
        </w:tabs>
        <w:rPr>
          <w:noProof/>
        </w:rPr>
      </w:pPr>
      <w:hyperlink w:anchor="_Toc88314255" w:history="1">
        <w:r w:rsidRPr="004E2F1D">
          <w:rPr>
            <w:rStyle w:val="Hyperlink"/>
            <w:noProof/>
          </w:rPr>
          <w:t>Ref Fig 11: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_Toc88314255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74F53C4" w14:textId="54744E34" w:rsidR="00D606C1" w:rsidRDefault="00D606C1">
      <w:pPr>
        <w:pStyle w:val="TOC2"/>
        <w:tabs>
          <w:tab w:val="right" w:leader="dot" w:pos="9350"/>
        </w:tabs>
        <w:rPr>
          <w:noProof/>
        </w:rPr>
      </w:pPr>
      <w:hyperlink w:anchor="_Toc88314256" w:history="1">
        <w:r w:rsidRPr="004E2F1D">
          <w:rPr>
            <w:rStyle w:val="Hyperlink"/>
            <w:noProof/>
          </w:rPr>
          <w:t>Ref Fig 12: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_Toc88314256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94D5B65" w14:textId="260D6BFA" w:rsidR="00D606C1" w:rsidRDefault="00D606C1">
      <w:pPr>
        <w:pStyle w:val="TOC2"/>
        <w:tabs>
          <w:tab w:val="right" w:leader="dot" w:pos="9350"/>
        </w:tabs>
        <w:rPr>
          <w:noProof/>
        </w:rPr>
      </w:pPr>
      <w:hyperlink w:anchor="_Toc88314257" w:history="1">
        <w:r w:rsidRPr="004E2F1D">
          <w:rPr>
            <w:rStyle w:val="Hyperlink"/>
            <w:noProof/>
          </w:rPr>
          <w:t>Ref Fig 13: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_Toc88314257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7B81FB0" w14:textId="3380822C" w:rsidR="00D606C1" w:rsidRDefault="00D606C1">
      <w:pPr>
        <w:pStyle w:val="TOC2"/>
        <w:tabs>
          <w:tab w:val="right" w:leader="dot" w:pos="9350"/>
        </w:tabs>
        <w:rPr>
          <w:noProof/>
        </w:rPr>
      </w:pPr>
      <w:hyperlink w:anchor="_Toc88314258" w:history="1">
        <w:r w:rsidRPr="004E2F1D">
          <w:rPr>
            <w:rStyle w:val="Hyperlink"/>
            <w:noProof/>
          </w:rPr>
          <w:t>Ref Fig 14: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_Toc88314258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63CB173" w14:textId="2DA46F4A" w:rsidR="00FB54A0" w:rsidRDefault="00FB54A0">
      <w:pPr>
        <w:rPr>
          <w:lang w:val="en-US"/>
        </w:rPr>
      </w:pPr>
      <w:r>
        <w:rPr>
          <w:lang w:val="en-US"/>
        </w:rPr>
        <w:fldChar w:fldCharType="end"/>
      </w:r>
    </w:p>
    <w:p w14:paraId="117072F4" w14:textId="77777777" w:rsidR="002B20E2" w:rsidRDefault="002B20E2">
      <w:pPr>
        <w:rPr>
          <w:lang w:val="en-US"/>
        </w:rPr>
      </w:pPr>
    </w:p>
    <w:p w14:paraId="21F6BCF4" w14:textId="77777777" w:rsidR="002B20E2" w:rsidRDefault="002B20E2">
      <w:pPr>
        <w:rPr>
          <w:lang w:val="en-US"/>
        </w:rPr>
        <w:sectPr w:rsidR="002B20E2" w:rsidSect="002B20E2">
          <w:footerReference w:type="default" r:id="rId6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11BBACF8" w14:textId="77777777" w:rsidR="00FB54A0" w:rsidRDefault="002D1DD0" w:rsidP="002D1DD0">
      <w:pPr>
        <w:pStyle w:val="Heading1"/>
      </w:pPr>
      <w:bookmarkStart w:id="0" w:name="_Toc88314243"/>
      <w:r>
        <w:lastRenderedPageBreak/>
        <w:t>Testing Table: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1985"/>
        <w:gridCol w:w="1701"/>
        <w:gridCol w:w="2125"/>
      </w:tblGrid>
      <w:tr w:rsidR="002D1DD0" w14:paraId="2E0776B8" w14:textId="77777777" w:rsidTr="002D1DD0">
        <w:tc>
          <w:tcPr>
            <w:tcW w:w="988" w:type="dxa"/>
          </w:tcPr>
          <w:p w14:paraId="67E74EC7" w14:textId="77777777" w:rsidR="002D1DD0" w:rsidRPr="002D1DD0" w:rsidRDefault="002D1DD0" w:rsidP="002D1DD0">
            <w:pPr>
              <w:rPr>
                <w:b/>
              </w:rPr>
            </w:pPr>
            <w:r w:rsidRPr="002D1DD0">
              <w:rPr>
                <w:b/>
              </w:rPr>
              <w:t>Test No</w:t>
            </w:r>
          </w:p>
        </w:tc>
        <w:tc>
          <w:tcPr>
            <w:tcW w:w="2551" w:type="dxa"/>
          </w:tcPr>
          <w:p w14:paraId="2FC61A56" w14:textId="77777777" w:rsidR="002D1DD0" w:rsidRPr="002D1DD0" w:rsidRDefault="002D1DD0" w:rsidP="002D1DD0">
            <w:pPr>
              <w:rPr>
                <w:b/>
              </w:rPr>
            </w:pPr>
            <w:r w:rsidRPr="002D1DD0">
              <w:rPr>
                <w:b/>
              </w:rPr>
              <w:t>Test description</w:t>
            </w:r>
          </w:p>
        </w:tc>
        <w:tc>
          <w:tcPr>
            <w:tcW w:w="1985" w:type="dxa"/>
          </w:tcPr>
          <w:p w14:paraId="5DED1A40" w14:textId="77777777" w:rsidR="002D1DD0" w:rsidRPr="002D1DD0" w:rsidRDefault="002D1DD0" w:rsidP="002D1DD0">
            <w:pPr>
              <w:rPr>
                <w:b/>
              </w:rPr>
            </w:pPr>
            <w:r w:rsidRPr="002D1DD0">
              <w:rPr>
                <w:b/>
              </w:rPr>
              <w:t>Expected result</w:t>
            </w:r>
          </w:p>
        </w:tc>
        <w:tc>
          <w:tcPr>
            <w:tcW w:w="1701" w:type="dxa"/>
          </w:tcPr>
          <w:p w14:paraId="6C14EE40" w14:textId="77777777" w:rsidR="002D1DD0" w:rsidRPr="002D1DD0" w:rsidRDefault="002D1DD0" w:rsidP="002D1DD0">
            <w:pPr>
              <w:rPr>
                <w:b/>
              </w:rPr>
            </w:pPr>
            <w:r w:rsidRPr="002D1DD0">
              <w:rPr>
                <w:b/>
              </w:rPr>
              <w:t>Actual result</w:t>
            </w:r>
          </w:p>
        </w:tc>
        <w:tc>
          <w:tcPr>
            <w:tcW w:w="2125" w:type="dxa"/>
          </w:tcPr>
          <w:p w14:paraId="7A0507C1" w14:textId="77777777" w:rsidR="002D1DD0" w:rsidRPr="002D1DD0" w:rsidRDefault="002D1DD0" w:rsidP="002D1DD0">
            <w:pPr>
              <w:rPr>
                <w:b/>
              </w:rPr>
            </w:pPr>
            <w:r w:rsidRPr="002D1DD0">
              <w:rPr>
                <w:b/>
              </w:rPr>
              <w:t>Ref Fig &amp; comments</w:t>
            </w:r>
          </w:p>
        </w:tc>
      </w:tr>
      <w:tr w:rsidR="002D1DD0" w14:paraId="3AED613C" w14:textId="77777777" w:rsidTr="002D1DD0">
        <w:tc>
          <w:tcPr>
            <w:tcW w:w="988" w:type="dxa"/>
          </w:tcPr>
          <w:p w14:paraId="6F623134" w14:textId="77777777" w:rsidR="002D1DD0" w:rsidRDefault="002D1DD0" w:rsidP="002D1DD0">
            <w:r>
              <w:t>1</w:t>
            </w:r>
          </w:p>
        </w:tc>
        <w:tc>
          <w:tcPr>
            <w:tcW w:w="2551" w:type="dxa"/>
          </w:tcPr>
          <w:p w14:paraId="25069938" w14:textId="3AF0DF1D" w:rsidR="002D1DD0" w:rsidRDefault="004E41F6" w:rsidP="002D1DD0">
            <w:r>
              <w:t>Test add button in client application</w:t>
            </w:r>
          </w:p>
        </w:tc>
        <w:tc>
          <w:tcPr>
            <w:tcW w:w="1985" w:type="dxa"/>
          </w:tcPr>
          <w:p w14:paraId="0930C09B" w14:textId="03A8F568" w:rsidR="002D1DD0" w:rsidRDefault="00931927" w:rsidP="002D1DD0">
            <w:r>
              <w:t>Button allows for a song to be chosen and added</w:t>
            </w:r>
          </w:p>
        </w:tc>
        <w:tc>
          <w:tcPr>
            <w:tcW w:w="1701" w:type="dxa"/>
          </w:tcPr>
          <w:p w14:paraId="2E59A3D2" w14:textId="000392AD" w:rsidR="002D1DD0" w:rsidRDefault="008F6465" w:rsidP="002D1DD0">
            <w:r>
              <w:t>Results as expected</w:t>
            </w:r>
          </w:p>
        </w:tc>
        <w:tc>
          <w:tcPr>
            <w:tcW w:w="2125" w:type="dxa"/>
          </w:tcPr>
          <w:p w14:paraId="3FEE7AE4" w14:textId="77777777" w:rsidR="002D1DD0" w:rsidRDefault="002D1DD0" w:rsidP="002D1DD0">
            <w:r>
              <w:t>Ref Fig 1</w:t>
            </w:r>
          </w:p>
        </w:tc>
      </w:tr>
      <w:tr w:rsidR="002D1DD0" w14:paraId="58B044B9" w14:textId="77777777" w:rsidTr="002D1DD0">
        <w:tc>
          <w:tcPr>
            <w:tcW w:w="988" w:type="dxa"/>
          </w:tcPr>
          <w:p w14:paraId="3FB7FD8F" w14:textId="77777777" w:rsidR="002D1DD0" w:rsidRDefault="002D1DD0" w:rsidP="002D1DD0">
            <w:r>
              <w:t>2</w:t>
            </w:r>
          </w:p>
        </w:tc>
        <w:tc>
          <w:tcPr>
            <w:tcW w:w="2551" w:type="dxa"/>
          </w:tcPr>
          <w:p w14:paraId="10872AB9" w14:textId="57492AFB" w:rsidR="002D1DD0" w:rsidRDefault="004E41F6" w:rsidP="002D1DD0">
            <w:r>
              <w:t>Test add button in server application</w:t>
            </w:r>
          </w:p>
        </w:tc>
        <w:tc>
          <w:tcPr>
            <w:tcW w:w="1985" w:type="dxa"/>
          </w:tcPr>
          <w:p w14:paraId="2C7EB188" w14:textId="51933B85" w:rsidR="002D1DD0" w:rsidRDefault="00931927" w:rsidP="002D1DD0">
            <w:r>
              <w:t>Button allows for a song to be chosen and added</w:t>
            </w:r>
          </w:p>
        </w:tc>
        <w:tc>
          <w:tcPr>
            <w:tcW w:w="1701" w:type="dxa"/>
          </w:tcPr>
          <w:p w14:paraId="136D7C56" w14:textId="03F631F4" w:rsidR="002D1DD0" w:rsidRDefault="0080700A" w:rsidP="002D1DD0">
            <w:r>
              <w:t>Results as expected</w:t>
            </w:r>
          </w:p>
        </w:tc>
        <w:tc>
          <w:tcPr>
            <w:tcW w:w="2125" w:type="dxa"/>
          </w:tcPr>
          <w:p w14:paraId="6A479F1E" w14:textId="7DB9BE90" w:rsidR="002D1DD0" w:rsidRDefault="006E1183" w:rsidP="002D1DD0">
            <w:r>
              <w:t>Ref Fig</w:t>
            </w:r>
            <w:r>
              <w:t xml:space="preserve"> 2</w:t>
            </w:r>
          </w:p>
        </w:tc>
      </w:tr>
      <w:tr w:rsidR="002D1DD0" w14:paraId="7027CA64" w14:textId="77777777" w:rsidTr="002D1DD0">
        <w:tc>
          <w:tcPr>
            <w:tcW w:w="988" w:type="dxa"/>
          </w:tcPr>
          <w:p w14:paraId="7D494C96" w14:textId="77777777" w:rsidR="002D1DD0" w:rsidRDefault="002D1DD0" w:rsidP="002D1DD0">
            <w:r>
              <w:t>3</w:t>
            </w:r>
          </w:p>
        </w:tc>
        <w:tc>
          <w:tcPr>
            <w:tcW w:w="2551" w:type="dxa"/>
          </w:tcPr>
          <w:p w14:paraId="000C1F77" w14:textId="3AFD59E2" w:rsidR="002D1DD0" w:rsidRDefault="004E41F6" w:rsidP="002D1DD0">
            <w:r>
              <w:t>Test remove button</w:t>
            </w:r>
            <w:r w:rsidR="002E585F">
              <w:t xml:space="preserve"> in client application</w:t>
            </w:r>
          </w:p>
        </w:tc>
        <w:tc>
          <w:tcPr>
            <w:tcW w:w="1985" w:type="dxa"/>
          </w:tcPr>
          <w:p w14:paraId="6C1FCD34" w14:textId="57E01C87" w:rsidR="002D1DD0" w:rsidRDefault="00931927" w:rsidP="002D1DD0">
            <w:r>
              <w:t>Selected song will be removed</w:t>
            </w:r>
          </w:p>
        </w:tc>
        <w:tc>
          <w:tcPr>
            <w:tcW w:w="1701" w:type="dxa"/>
          </w:tcPr>
          <w:p w14:paraId="1B102DD8" w14:textId="1CEEB08E" w:rsidR="002D1DD0" w:rsidRDefault="008F6465" w:rsidP="002D1DD0">
            <w:r>
              <w:t>Results as expected</w:t>
            </w:r>
          </w:p>
        </w:tc>
        <w:tc>
          <w:tcPr>
            <w:tcW w:w="2125" w:type="dxa"/>
          </w:tcPr>
          <w:p w14:paraId="56BB7296" w14:textId="316E7B04" w:rsidR="002D1DD0" w:rsidRDefault="006E1183" w:rsidP="002D1DD0">
            <w:r>
              <w:t>Ref Fig</w:t>
            </w:r>
            <w:r>
              <w:t xml:space="preserve"> 3</w:t>
            </w:r>
          </w:p>
        </w:tc>
      </w:tr>
      <w:tr w:rsidR="002D1DD0" w14:paraId="773075C8" w14:textId="77777777" w:rsidTr="002D1DD0">
        <w:tc>
          <w:tcPr>
            <w:tcW w:w="988" w:type="dxa"/>
          </w:tcPr>
          <w:p w14:paraId="418C5FBB" w14:textId="77777777" w:rsidR="002D1DD0" w:rsidRDefault="002D1DD0" w:rsidP="002D1DD0">
            <w:r>
              <w:t>4</w:t>
            </w:r>
          </w:p>
        </w:tc>
        <w:tc>
          <w:tcPr>
            <w:tcW w:w="2551" w:type="dxa"/>
          </w:tcPr>
          <w:p w14:paraId="41415716" w14:textId="453F6F40" w:rsidR="002D1DD0" w:rsidRDefault="002E585F" w:rsidP="002D1DD0">
            <w:r>
              <w:t>Test remove button in server application</w:t>
            </w:r>
          </w:p>
        </w:tc>
        <w:tc>
          <w:tcPr>
            <w:tcW w:w="1985" w:type="dxa"/>
          </w:tcPr>
          <w:p w14:paraId="02B6ABC8" w14:textId="42A8BC0E" w:rsidR="002D1DD0" w:rsidRDefault="00931927" w:rsidP="002D1DD0">
            <w:r>
              <w:t>Selected song will be removed</w:t>
            </w:r>
          </w:p>
        </w:tc>
        <w:tc>
          <w:tcPr>
            <w:tcW w:w="1701" w:type="dxa"/>
          </w:tcPr>
          <w:p w14:paraId="34E8C164" w14:textId="3C80DCD3" w:rsidR="002D1DD0" w:rsidRDefault="000D79FF" w:rsidP="002D1DD0">
            <w:r>
              <w:t>Results as expected</w:t>
            </w:r>
          </w:p>
        </w:tc>
        <w:tc>
          <w:tcPr>
            <w:tcW w:w="2125" w:type="dxa"/>
          </w:tcPr>
          <w:p w14:paraId="604FF9D6" w14:textId="1725B737" w:rsidR="002D1DD0" w:rsidRDefault="006E1183" w:rsidP="002D1DD0">
            <w:r>
              <w:t>Ref Fig</w:t>
            </w:r>
            <w:r>
              <w:t xml:space="preserve"> 4</w:t>
            </w:r>
          </w:p>
        </w:tc>
      </w:tr>
      <w:tr w:rsidR="002D1DD0" w14:paraId="21724240" w14:textId="77777777" w:rsidTr="002D1DD0">
        <w:tc>
          <w:tcPr>
            <w:tcW w:w="988" w:type="dxa"/>
          </w:tcPr>
          <w:p w14:paraId="19238134" w14:textId="77777777" w:rsidR="002D1DD0" w:rsidRDefault="002D1DD0" w:rsidP="002D1DD0">
            <w:r>
              <w:t>5</w:t>
            </w:r>
          </w:p>
        </w:tc>
        <w:tc>
          <w:tcPr>
            <w:tcW w:w="2551" w:type="dxa"/>
          </w:tcPr>
          <w:p w14:paraId="02207200" w14:textId="61B0585B" w:rsidR="002D1DD0" w:rsidRDefault="002E585F" w:rsidP="002D1DD0">
            <w:r>
              <w:t>Test save button in client application</w:t>
            </w:r>
          </w:p>
        </w:tc>
        <w:tc>
          <w:tcPr>
            <w:tcW w:w="1985" w:type="dxa"/>
          </w:tcPr>
          <w:p w14:paraId="31C20FC4" w14:textId="0FBACBB2" w:rsidR="002D1DD0" w:rsidRDefault="00931927" w:rsidP="002D1DD0">
            <w:r>
              <w:t>Csv file will be saved in a format the application can read</w:t>
            </w:r>
          </w:p>
        </w:tc>
        <w:tc>
          <w:tcPr>
            <w:tcW w:w="1701" w:type="dxa"/>
          </w:tcPr>
          <w:p w14:paraId="7CE39AA8" w14:textId="35E37EC4" w:rsidR="002D1DD0" w:rsidRDefault="006A06E8" w:rsidP="002D1DD0">
            <w:r>
              <w:t>Results as expected</w:t>
            </w:r>
          </w:p>
        </w:tc>
        <w:tc>
          <w:tcPr>
            <w:tcW w:w="2125" w:type="dxa"/>
          </w:tcPr>
          <w:p w14:paraId="42B128AD" w14:textId="1CBE8497" w:rsidR="002D1DD0" w:rsidRDefault="006E1183" w:rsidP="002D1DD0">
            <w:r>
              <w:t>Ref Fig</w:t>
            </w:r>
            <w:r>
              <w:t xml:space="preserve"> 5</w:t>
            </w:r>
          </w:p>
        </w:tc>
      </w:tr>
      <w:tr w:rsidR="004E41F6" w14:paraId="4AE70B26" w14:textId="77777777" w:rsidTr="002D1DD0">
        <w:tc>
          <w:tcPr>
            <w:tcW w:w="988" w:type="dxa"/>
          </w:tcPr>
          <w:p w14:paraId="174BB032" w14:textId="1CA390CA" w:rsidR="004E41F6" w:rsidRDefault="004E41F6" w:rsidP="002D1DD0">
            <w:r>
              <w:t>6</w:t>
            </w:r>
          </w:p>
        </w:tc>
        <w:tc>
          <w:tcPr>
            <w:tcW w:w="2551" w:type="dxa"/>
          </w:tcPr>
          <w:p w14:paraId="4DB32263" w14:textId="0340D7B1" w:rsidR="004E41F6" w:rsidRDefault="002E585F" w:rsidP="002D1DD0">
            <w:r>
              <w:t>Test save button in server application</w:t>
            </w:r>
          </w:p>
        </w:tc>
        <w:tc>
          <w:tcPr>
            <w:tcW w:w="1985" w:type="dxa"/>
          </w:tcPr>
          <w:p w14:paraId="6C3B20F4" w14:textId="761268EE" w:rsidR="004E41F6" w:rsidRDefault="00931927" w:rsidP="002D1DD0">
            <w:r>
              <w:t>Csv file will be saved in a format the application can read</w:t>
            </w:r>
          </w:p>
        </w:tc>
        <w:tc>
          <w:tcPr>
            <w:tcW w:w="1701" w:type="dxa"/>
          </w:tcPr>
          <w:p w14:paraId="336C2D8C" w14:textId="1699E20F" w:rsidR="004E41F6" w:rsidRDefault="00E8406B" w:rsidP="002D1DD0">
            <w:r>
              <w:t>Results as expected</w:t>
            </w:r>
          </w:p>
        </w:tc>
        <w:tc>
          <w:tcPr>
            <w:tcW w:w="2125" w:type="dxa"/>
          </w:tcPr>
          <w:p w14:paraId="581C25E8" w14:textId="1449D4AD" w:rsidR="004E41F6" w:rsidRDefault="006E1183" w:rsidP="002D1DD0">
            <w:r>
              <w:t>Ref Fig</w:t>
            </w:r>
            <w:r>
              <w:t xml:space="preserve"> 6</w:t>
            </w:r>
          </w:p>
        </w:tc>
      </w:tr>
      <w:tr w:rsidR="004E41F6" w14:paraId="478AA5EE" w14:textId="77777777" w:rsidTr="002D1DD0">
        <w:tc>
          <w:tcPr>
            <w:tcW w:w="988" w:type="dxa"/>
          </w:tcPr>
          <w:p w14:paraId="2748E716" w14:textId="49F66302" w:rsidR="004E41F6" w:rsidRDefault="004E41F6" w:rsidP="002D1DD0">
            <w:r>
              <w:t>7</w:t>
            </w:r>
          </w:p>
        </w:tc>
        <w:tc>
          <w:tcPr>
            <w:tcW w:w="2551" w:type="dxa"/>
          </w:tcPr>
          <w:p w14:paraId="32D5F855" w14:textId="4F899338" w:rsidR="004E41F6" w:rsidRDefault="002E585F" w:rsidP="002D1DD0">
            <w:r>
              <w:t>Test load button in server application</w:t>
            </w:r>
          </w:p>
        </w:tc>
        <w:tc>
          <w:tcPr>
            <w:tcW w:w="1985" w:type="dxa"/>
          </w:tcPr>
          <w:p w14:paraId="55A49757" w14:textId="3E103D9A" w:rsidR="004E41F6" w:rsidRDefault="00CB5BED" w:rsidP="002D1DD0">
            <w:r>
              <w:t>Csv file saved with save button will be loaded into the application and song list will be imported</w:t>
            </w:r>
          </w:p>
        </w:tc>
        <w:tc>
          <w:tcPr>
            <w:tcW w:w="1701" w:type="dxa"/>
          </w:tcPr>
          <w:p w14:paraId="264EC2DE" w14:textId="47347E87" w:rsidR="004E41F6" w:rsidRDefault="0080700A" w:rsidP="002D1DD0">
            <w:r>
              <w:t>Results as expected</w:t>
            </w:r>
          </w:p>
        </w:tc>
        <w:tc>
          <w:tcPr>
            <w:tcW w:w="2125" w:type="dxa"/>
          </w:tcPr>
          <w:p w14:paraId="36968575" w14:textId="4F657570" w:rsidR="004E41F6" w:rsidRDefault="006E1183" w:rsidP="002D1DD0">
            <w:r>
              <w:t>Ref Fig</w:t>
            </w:r>
            <w:r>
              <w:t xml:space="preserve"> 7</w:t>
            </w:r>
          </w:p>
        </w:tc>
      </w:tr>
      <w:tr w:rsidR="004E41F6" w14:paraId="252BBC96" w14:textId="77777777" w:rsidTr="002D1DD0">
        <w:tc>
          <w:tcPr>
            <w:tcW w:w="988" w:type="dxa"/>
          </w:tcPr>
          <w:p w14:paraId="3BE2283D" w14:textId="0C412476" w:rsidR="004E41F6" w:rsidRDefault="004E41F6" w:rsidP="002D1DD0">
            <w:r>
              <w:t>8</w:t>
            </w:r>
          </w:p>
        </w:tc>
        <w:tc>
          <w:tcPr>
            <w:tcW w:w="2551" w:type="dxa"/>
          </w:tcPr>
          <w:p w14:paraId="6E2E7836" w14:textId="2678B9A2" w:rsidR="004E41F6" w:rsidRDefault="002E585F" w:rsidP="002D1DD0">
            <w:r>
              <w:t>Test load button in client application</w:t>
            </w:r>
          </w:p>
        </w:tc>
        <w:tc>
          <w:tcPr>
            <w:tcW w:w="1985" w:type="dxa"/>
          </w:tcPr>
          <w:p w14:paraId="07C69779" w14:textId="1D0D1551" w:rsidR="004E41F6" w:rsidRDefault="00CB5BED" w:rsidP="002D1DD0">
            <w:r>
              <w:t>Csv file saved with save button will be loaded into the application and song list will be imported</w:t>
            </w:r>
          </w:p>
        </w:tc>
        <w:tc>
          <w:tcPr>
            <w:tcW w:w="1701" w:type="dxa"/>
          </w:tcPr>
          <w:p w14:paraId="68ADA724" w14:textId="77B2AB3E" w:rsidR="004E41F6" w:rsidRDefault="00E8406B" w:rsidP="002D1DD0">
            <w:r>
              <w:t>Results as expected</w:t>
            </w:r>
          </w:p>
        </w:tc>
        <w:tc>
          <w:tcPr>
            <w:tcW w:w="2125" w:type="dxa"/>
          </w:tcPr>
          <w:p w14:paraId="68F1F408" w14:textId="621219B3" w:rsidR="004E41F6" w:rsidRDefault="006E1183" w:rsidP="002D1DD0">
            <w:r>
              <w:t>Ref Fig</w:t>
            </w:r>
            <w:r>
              <w:t xml:space="preserve"> 8</w:t>
            </w:r>
          </w:p>
        </w:tc>
      </w:tr>
      <w:tr w:rsidR="004E41F6" w14:paraId="3FD5B560" w14:textId="77777777" w:rsidTr="002D1DD0">
        <w:tc>
          <w:tcPr>
            <w:tcW w:w="988" w:type="dxa"/>
          </w:tcPr>
          <w:p w14:paraId="376D69E1" w14:textId="3A208973" w:rsidR="004E41F6" w:rsidRDefault="004E41F6" w:rsidP="002D1DD0">
            <w:r>
              <w:t>9</w:t>
            </w:r>
          </w:p>
        </w:tc>
        <w:tc>
          <w:tcPr>
            <w:tcW w:w="2551" w:type="dxa"/>
          </w:tcPr>
          <w:p w14:paraId="7B83BEE4" w14:textId="28461977" w:rsidR="004E41F6" w:rsidRDefault="006E1183" w:rsidP="002D1DD0">
            <w:r>
              <w:t>Test connection to server in client with correct passkey</w:t>
            </w:r>
          </w:p>
        </w:tc>
        <w:tc>
          <w:tcPr>
            <w:tcW w:w="1985" w:type="dxa"/>
          </w:tcPr>
          <w:p w14:paraId="083F2F16" w14:textId="6F6CA8B0" w:rsidR="004E41F6" w:rsidRDefault="00CB5BED" w:rsidP="002D1DD0">
            <w:r>
              <w:t>Connection will be successful</w:t>
            </w:r>
          </w:p>
        </w:tc>
        <w:tc>
          <w:tcPr>
            <w:tcW w:w="1701" w:type="dxa"/>
          </w:tcPr>
          <w:p w14:paraId="7AFE1503" w14:textId="2BE05FAA" w:rsidR="004E41F6" w:rsidRDefault="00393921" w:rsidP="002D1DD0">
            <w:r>
              <w:t>Results as expected</w:t>
            </w:r>
          </w:p>
        </w:tc>
        <w:tc>
          <w:tcPr>
            <w:tcW w:w="2125" w:type="dxa"/>
          </w:tcPr>
          <w:p w14:paraId="007912DF" w14:textId="613A39C5" w:rsidR="004E41F6" w:rsidRDefault="006E1183" w:rsidP="002D1DD0">
            <w:r>
              <w:t>Ref Fig</w:t>
            </w:r>
            <w:r>
              <w:t xml:space="preserve"> 9</w:t>
            </w:r>
          </w:p>
        </w:tc>
      </w:tr>
      <w:tr w:rsidR="004E41F6" w14:paraId="76B74FDE" w14:textId="77777777" w:rsidTr="002D1DD0">
        <w:tc>
          <w:tcPr>
            <w:tcW w:w="988" w:type="dxa"/>
          </w:tcPr>
          <w:p w14:paraId="7CD91775" w14:textId="4C7BEA16" w:rsidR="004E41F6" w:rsidRDefault="004E41F6" w:rsidP="002D1DD0">
            <w:r>
              <w:t>10</w:t>
            </w:r>
          </w:p>
        </w:tc>
        <w:tc>
          <w:tcPr>
            <w:tcW w:w="2551" w:type="dxa"/>
          </w:tcPr>
          <w:p w14:paraId="2F65D8D7" w14:textId="7A511CA2" w:rsidR="004E41F6" w:rsidRDefault="006E1183" w:rsidP="002D1DD0">
            <w:r>
              <w:t>Test connection to server with wrong passkey</w:t>
            </w:r>
          </w:p>
        </w:tc>
        <w:tc>
          <w:tcPr>
            <w:tcW w:w="1985" w:type="dxa"/>
          </w:tcPr>
          <w:p w14:paraId="713C6D52" w14:textId="021BE280" w:rsidR="004E41F6" w:rsidRDefault="00CB5BED" w:rsidP="002D1DD0">
            <w:r>
              <w:t>A connection to the server will fail</w:t>
            </w:r>
          </w:p>
        </w:tc>
        <w:tc>
          <w:tcPr>
            <w:tcW w:w="1701" w:type="dxa"/>
          </w:tcPr>
          <w:p w14:paraId="363ACBFD" w14:textId="7EF3D4DB" w:rsidR="004E41F6" w:rsidRDefault="008F6465" w:rsidP="002D1DD0">
            <w:r>
              <w:t>Results as expected</w:t>
            </w:r>
          </w:p>
        </w:tc>
        <w:tc>
          <w:tcPr>
            <w:tcW w:w="2125" w:type="dxa"/>
          </w:tcPr>
          <w:p w14:paraId="08B083A7" w14:textId="63592E4F" w:rsidR="004E41F6" w:rsidRDefault="006E1183" w:rsidP="002D1DD0">
            <w:r>
              <w:t>Ref Fig</w:t>
            </w:r>
            <w:r>
              <w:t xml:space="preserve"> 10</w:t>
            </w:r>
          </w:p>
        </w:tc>
      </w:tr>
      <w:tr w:rsidR="002E585F" w14:paraId="29C35DDC" w14:textId="77777777" w:rsidTr="002D1DD0">
        <w:tc>
          <w:tcPr>
            <w:tcW w:w="988" w:type="dxa"/>
          </w:tcPr>
          <w:p w14:paraId="12415040" w14:textId="4C4896D2" w:rsidR="002E585F" w:rsidRDefault="006E1183" w:rsidP="002D1DD0">
            <w:r>
              <w:t>11</w:t>
            </w:r>
          </w:p>
        </w:tc>
        <w:tc>
          <w:tcPr>
            <w:tcW w:w="2551" w:type="dxa"/>
          </w:tcPr>
          <w:p w14:paraId="6EB06510" w14:textId="33A5C82B" w:rsidR="002E585F" w:rsidRDefault="003F5D14" w:rsidP="002D1DD0">
            <w:r>
              <w:t>Test play option in client without connection</w:t>
            </w:r>
          </w:p>
        </w:tc>
        <w:tc>
          <w:tcPr>
            <w:tcW w:w="1985" w:type="dxa"/>
          </w:tcPr>
          <w:p w14:paraId="00221166" w14:textId="71E8304E" w:rsidR="002E585F" w:rsidRDefault="00CB5BED" w:rsidP="002D1DD0">
            <w:r>
              <w:t>Song will be binary searched for in song list and then played.</w:t>
            </w:r>
          </w:p>
        </w:tc>
        <w:tc>
          <w:tcPr>
            <w:tcW w:w="1701" w:type="dxa"/>
          </w:tcPr>
          <w:p w14:paraId="36022FD3" w14:textId="1B5FA91D" w:rsidR="002E585F" w:rsidRDefault="00E8406B" w:rsidP="002D1DD0">
            <w:r>
              <w:t>Results as expected</w:t>
            </w:r>
          </w:p>
        </w:tc>
        <w:tc>
          <w:tcPr>
            <w:tcW w:w="2125" w:type="dxa"/>
          </w:tcPr>
          <w:p w14:paraId="0CF18D38" w14:textId="5D22BF2C" w:rsidR="002E585F" w:rsidRDefault="006E1183" w:rsidP="002D1DD0">
            <w:r>
              <w:t>Ref Fig</w:t>
            </w:r>
            <w:r>
              <w:t xml:space="preserve"> 11</w:t>
            </w:r>
          </w:p>
        </w:tc>
      </w:tr>
      <w:tr w:rsidR="006E1183" w14:paraId="315CB021" w14:textId="77777777" w:rsidTr="002D1DD0">
        <w:tc>
          <w:tcPr>
            <w:tcW w:w="988" w:type="dxa"/>
          </w:tcPr>
          <w:p w14:paraId="6EB0335A" w14:textId="46EC9EEB" w:rsidR="006E1183" w:rsidRDefault="006E1183" w:rsidP="002D1DD0">
            <w:r>
              <w:t>12</w:t>
            </w:r>
          </w:p>
        </w:tc>
        <w:tc>
          <w:tcPr>
            <w:tcW w:w="2551" w:type="dxa"/>
          </w:tcPr>
          <w:p w14:paraId="78AEED44" w14:textId="7ABA4289" w:rsidR="006E1183" w:rsidRDefault="003F5D14" w:rsidP="002D1DD0">
            <w:r>
              <w:t>Test play option with connection to server active</w:t>
            </w:r>
          </w:p>
        </w:tc>
        <w:tc>
          <w:tcPr>
            <w:tcW w:w="1985" w:type="dxa"/>
          </w:tcPr>
          <w:p w14:paraId="29DF99A0" w14:textId="02155856" w:rsidR="00CB5BED" w:rsidRDefault="00CB5BED" w:rsidP="002D1DD0">
            <w:r>
              <w:t>Song will be binary searched for in song list and then played.</w:t>
            </w:r>
          </w:p>
          <w:p w14:paraId="69D1475B" w14:textId="5467B6E0" w:rsidR="006E1183" w:rsidRDefault="003F5D14" w:rsidP="002D1DD0">
            <w:r>
              <w:lastRenderedPageBreak/>
              <w:t>Played song appears in last 5 played</w:t>
            </w:r>
          </w:p>
        </w:tc>
        <w:tc>
          <w:tcPr>
            <w:tcW w:w="1701" w:type="dxa"/>
          </w:tcPr>
          <w:p w14:paraId="1CAB5F6D" w14:textId="04ADD7FD" w:rsidR="006E1183" w:rsidRDefault="00EA6276" w:rsidP="002D1DD0">
            <w:r>
              <w:lastRenderedPageBreak/>
              <w:t>Results as expected</w:t>
            </w:r>
          </w:p>
        </w:tc>
        <w:tc>
          <w:tcPr>
            <w:tcW w:w="2125" w:type="dxa"/>
          </w:tcPr>
          <w:p w14:paraId="7578AB9E" w14:textId="79A475A0" w:rsidR="006E1183" w:rsidRDefault="006E1183" w:rsidP="002D1DD0">
            <w:r>
              <w:t>Ref Fig</w:t>
            </w:r>
            <w:r>
              <w:t xml:space="preserve"> 12</w:t>
            </w:r>
          </w:p>
        </w:tc>
      </w:tr>
      <w:tr w:rsidR="006E1183" w14:paraId="68BEBDE1" w14:textId="77777777" w:rsidTr="002D1DD0">
        <w:tc>
          <w:tcPr>
            <w:tcW w:w="988" w:type="dxa"/>
          </w:tcPr>
          <w:p w14:paraId="1540F941" w14:textId="79DBAF09" w:rsidR="006E1183" w:rsidRDefault="006E1183" w:rsidP="002D1DD0">
            <w:r>
              <w:t>13</w:t>
            </w:r>
          </w:p>
        </w:tc>
        <w:tc>
          <w:tcPr>
            <w:tcW w:w="2551" w:type="dxa"/>
          </w:tcPr>
          <w:p w14:paraId="78A6DE4B" w14:textId="7A5E992B" w:rsidR="006E1183" w:rsidRDefault="00583EBB" w:rsidP="002D1DD0">
            <w:r>
              <w:t>Test “save last 5” button with songs in the last 5 section</w:t>
            </w:r>
          </w:p>
        </w:tc>
        <w:tc>
          <w:tcPr>
            <w:tcW w:w="1985" w:type="dxa"/>
          </w:tcPr>
          <w:p w14:paraId="34AADF7A" w14:textId="6DB91761" w:rsidR="006E1183" w:rsidRDefault="00CB5BED" w:rsidP="002D1DD0">
            <w:r>
              <w:t>Csv file containing the information in the last 5 songs section will be saved</w:t>
            </w:r>
          </w:p>
        </w:tc>
        <w:tc>
          <w:tcPr>
            <w:tcW w:w="1701" w:type="dxa"/>
          </w:tcPr>
          <w:p w14:paraId="1A4C2B75" w14:textId="4F81A1C5" w:rsidR="006E1183" w:rsidRDefault="006A06E8" w:rsidP="002D1DD0">
            <w:r>
              <w:t>Results as expected</w:t>
            </w:r>
          </w:p>
        </w:tc>
        <w:tc>
          <w:tcPr>
            <w:tcW w:w="2125" w:type="dxa"/>
          </w:tcPr>
          <w:p w14:paraId="772BDCB3" w14:textId="3BA0C10B" w:rsidR="006E1183" w:rsidRDefault="006E1183" w:rsidP="002D1DD0">
            <w:r>
              <w:t>Ref Fig</w:t>
            </w:r>
            <w:r>
              <w:t xml:space="preserve"> 13</w:t>
            </w:r>
          </w:p>
        </w:tc>
      </w:tr>
      <w:tr w:rsidR="006E1183" w14:paraId="4A471134" w14:textId="77777777" w:rsidTr="002D1DD0">
        <w:tc>
          <w:tcPr>
            <w:tcW w:w="988" w:type="dxa"/>
          </w:tcPr>
          <w:p w14:paraId="0C5479D9" w14:textId="7BDC5680" w:rsidR="006E1183" w:rsidRDefault="006E1183" w:rsidP="002D1DD0">
            <w:r>
              <w:t>14</w:t>
            </w:r>
          </w:p>
        </w:tc>
        <w:tc>
          <w:tcPr>
            <w:tcW w:w="2551" w:type="dxa"/>
          </w:tcPr>
          <w:p w14:paraId="1FD32EBC" w14:textId="287DB06A" w:rsidR="006E1183" w:rsidRDefault="00931927" w:rsidP="002D1DD0">
            <w:r>
              <w:t>Test server playlist request</w:t>
            </w:r>
          </w:p>
        </w:tc>
        <w:tc>
          <w:tcPr>
            <w:tcW w:w="1985" w:type="dxa"/>
          </w:tcPr>
          <w:p w14:paraId="03B49EEB" w14:textId="187C65B6" w:rsidR="006E1183" w:rsidRDefault="00CB5BED" w:rsidP="002D1DD0">
            <w:r>
              <w:t>Server playlist will be sent and added to the client playlist.</w:t>
            </w:r>
          </w:p>
        </w:tc>
        <w:tc>
          <w:tcPr>
            <w:tcW w:w="1701" w:type="dxa"/>
          </w:tcPr>
          <w:p w14:paraId="43414ED3" w14:textId="52E6263A" w:rsidR="006E1183" w:rsidRDefault="00D606C1" w:rsidP="002D1DD0">
            <w:r>
              <w:t>Results as expected</w:t>
            </w:r>
          </w:p>
        </w:tc>
        <w:tc>
          <w:tcPr>
            <w:tcW w:w="2125" w:type="dxa"/>
          </w:tcPr>
          <w:p w14:paraId="3B79C9FF" w14:textId="21AB3A94" w:rsidR="006E1183" w:rsidRDefault="006E1183" w:rsidP="002D1DD0">
            <w:r>
              <w:t>Ref Fig</w:t>
            </w:r>
            <w:r>
              <w:t xml:space="preserve"> 14</w:t>
            </w:r>
          </w:p>
        </w:tc>
      </w:tr>
    </w:tbl>
    <w:p w14:paraId="37645D14" w14:textId="77777777" w:rsidR="002D1DD0" w:rsidRPr="002D1DD0" w:rsidRDefault="002D1DD0" w:rsidP="002D1DD0"/>
    <w:p w14:paraId="20539B37" w14:textId="77777777" w:rsidR="00FB54A0" w:rsidRDefault="00FB54A0">
      <w:pPr>
        <w:rPr>
          <w:lang w:val="en-US"/>
        </w:rPr>
      </w:pPr>
    </w:p>
    <w:p w14:paraId="42764361" w14:textId="77777777" w:rsidR="00FB54A0" w:rsidRDefault="00FB54A0">
      <w:pPr>
        <w:rPr>
          <w:lang w:val="en-US"/>
        </w:rPr>
        <w:sectPr w:rsidR="00FB54A0" w:rsidSect="002B20E2">
          <w:headerReference w:type="default" r:id="rId7"/>
          <w:footerReference w:type="default" r:id="rId8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E03B522" w14:textId="77777777" w:rsidR="002B20E2" w:rsidRDefault="002D1DD0" w:rsidP="002D1DD0">
      <w:pPr>
        <w:pStyle w:val="Heading1"/>
      </w:pPr>
      <w:bookmarkStart w:id="1" w:name="_Toc88314244"/>
      <w:r>
        <w:lastRenderedPageBreak/>
        <w:t>Reference screenshots</w:t>
      </w:r>
      <w:bookmarkEnd w:id="1"/>
    </w:p>
    <w:p w14:paraId="7F48AB78" w14:textId="687A78B5" w:rsidR="002D1DD0" w:rsidRDefault="0080700A" w:rsidP="0080700A">
      <w:pPr>
        <w:pStyle w:val="Heading2"/>
      </w:pPr>
      <w:bookmarkStart w:id="2" w:name="_Toc88314245"/>
      <w:r>
        <w:t>Ref Fig</w:t>
      </w:r>
      <w:r>
        <w:t xml:space="preserve"> 1:</w:t>
      </w:r>
      <w:bookmarkEnd w:id="2"/>
    </w:p>
    <w:p w14:paraId="3D75A2FA" w14:textId="5A979DB2" w:rsidR="0080700A" w:rsidRPr="0080700A" w:rsidRDefault="008F6465" w:rsidP="0080700A">
      <w:r>
        <w:rPr>
          <w:noProof/>
        </w:rPr>
        <w:drawing>
          <wp:inline distT="0" distB="0" distL="0" distR="0" wp14:anchorId="058993A1" wp14:editId="09F1326D">
            <wp:extent cx="3914775" cy="4667250"/>
            <wp:effectExtent l="0" t="0" r="952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1DCC" w14:textId="16293131" w:rsidR="002D1DD0" w:rsidRDefault="002D1DD0" w:rsidP="002D1DD0">
      <w:pPr>
        <w:pStyle w:val="Heading2"/>
      </w:pPr>
      <w:bookmarkStart w:id="3" w:name="_Toc88314246"/>
      <w:r>
        <w:lastRenderedPageBreak/>
        <w:t>Ref Fig</w:t>
      </w:r>
      <w:r w:rsidR="0080700A">
        <w:t xml:space="preserve"> </w:t>
      </w:r>
      <w:r>
        <w:t>2:</w:t>
      </w:r>
      <w:bookmarkEnd w:id="3"/>
    </w:p>
    <w:p w14:paraId="6BD90BD9" w14:textId="0D74C7EA" w:rsidR="0080700A" w:rsidRDefault="0080700A" w:rsidP="0080700A">
      <w:r>
        <w:rPr>
          <w:noProof/>
        </w:rPr>
        <w:drawing>
          <wp:inline distT="0" distB="0" distL="0" distR="0" wp14:anchorId="54261ADF" wp14:editId="54E1C60F">
            <wp:extent cx="5762625" cy="3790950"/>
            <wp:effectExtent l="0" t="0" r="9525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8166" w14:textId="2CDC0074" w:rsidR="0080700A" w:rsidRDefault="0080700A" w:rsidP="0080700A">
      <w:pPr>
        <w:pStyle w:val="Heading2"/>
      </w:pPr>
      <w:bookmarkStart w:id="4" w:name="_Toc88314247"/>
      <w:r>
        <w:lastRenderedPageBreak/>
        <w:t>Ref Fig</w:t>
      </w:r>
      <w:r>
        <w:t xml:space="preserve"> 3:</w:t>
      </w:r>
      <w:bookmarkEnd w:id="4"/>
    </w:p>
    <w:p w14:paraId="0F0A3517" w14:textId="23140A1E" w:rsidR="0080700A" w:rsidRDefault="008F6465" w:rsidP="0080700A">
      <w:r>
        <w:rPr>
          <w:noProof/>
        </w:rPr>
        <w:drawing>
          <wp:inline distT="0" distB="0" distL="0" distR="0" wp14:anchorId="52D4E023" wp14:editId="4BA7843E">
            <wp:extent cx="3933825" cy="4648200"/>
            <wp:effectExtent l="0" t="0" r="9525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E602" w14:textId="48D7B5BF" w:rsidR="0080700A" w:rsidRDefault="0080700A" w:rsidP="0080700A">
      <w:pPr>
        <w:pStyle w:val="Heading2"/>
      </w:pPr>
      <w:bookmarkStart w:id="5" w:name="_Toc88314248"/>
      <w:r>
        <w:lastRenderedPageBreak/>
        <w:t>Ref Fig</w:t>
      </w:r>
      <w:r>
        <w:t xml:space="preserve"> 4:</w:t>
      </w:r>
      <w:bookmarkEnd w:id="5"/>
    </w:p>
    <w:p w14:paraId="16643C54" w14:textId="1DA7F2CD" w:rsidR="0080700A" w:rsidRDefault="000D79FF" w:rsidP="0080700A">
      <w:r>
        <w:rPr>
          <w:noProof/>
        </w:rPr>
        <w:drawing>
          <wp:inline distT="0" distB="0" distL="0" distR="0" wp14:anchorId="4F1A6D7A" wp14:editId="43E6B457">
            <wp:extent cx="5762625" cy="3752850"/>
            <wp:effectExtent l="0" t="0" r="9525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F6B3" w14:textId="5F0A3C2F" w:rsidR="0080700A" w:rsidRDefault="0080700A" w:rsidP="0080700A">
      <w:pPr>
        <w:pStyle w:val="Heading2"/>
      </w:pPr>
      <w:bookmarkStart w:id="6" w:name="_Toc88314249"/>
      <w:r>
        <w:lastRenderedPageBreak/>
        <w:t xml:space="preserve">Ref Fig </w:t>
      </w:r>
      <w:r>
        <w:t>5</w:t>
      </w:r>
      <w:r>
        <w:t>:</w:t>
      </w:r>
      <w:bookmarkEnd w:id="6"/>
    </w:p>
    <w:p w14:paraId="7C46E8C5" w14:textId="77FC72F4" w:rsidR="0080700A" w:rsidRDefault="006A06E8" w:rsidP="0080700A">
      <w:r>
        <w:rPr>
          <w:noProof/>
        </w:rPr>
        <w:drawing>
          <wp:inline distT="0" distB="0" distL="0" distR="0" wp14:anchorId="7339F526" wp14:editId="58FDE958">
            <wp:extent cx="5943600" cy="5191125"/>
            <wp:effectExtent l="0" t="0" r="0" b="9525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008A" w14:textId="432F9B88" w:rsidR="006A06E8" w:rsidRDefault="006A06E8" w:rsidP="0080700A">
      <w:r>
        <w:rPr>
          <w:noProof/>
        </w:rPr>
        <w:lastRenderedPageBreak/>
        <w:drawing>
          <wp:inline distT="0" distB="0" distL="0" distR="0" wp14:anchorId="146E7A97" wp14:editId="6D619F96">
            <wp:extent cx="4619625" cy="4048125"/>
            <wp:effectExtent l="0" t="0" r="9525" b="9525"/>
            <wp:docPr id="17" name="Picture 1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able, Exce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8C68" w14:textId="77777777" w:rsidR="006A06E8" w:rsidRPr="0080700A" w:rsidRDefault="006A06E8" w:rsidP="0080700A"/>
    <w:p w14:paraId="475CD32A" w14:textId="57012DE5" w:rsidR="0080700A" w:rsidRDefault="0080700A" w:rsidP="0080700A">
      <w:pPr>
        <w:pStyle w:val="Heading2"/>
      </w:pPr>
      <w:bookmarkStart w:id="7" w:name="_Toc88314250"/>
      <w:r>
        <w:t xml:space="preserve">Ref Fig </w:t>
      </w:r>
      <w:r>
        <w:t>6</w:t>
      </w:r>
      <w:r>
        <w:t>:</w:t>
      </w:r>
      <w:bookmarkEnd w:id="7"/>
    </w:p>
    <w:p w14:paraId="4F1DC700" w14:textId="1D159014" w:rsidR="0080700A" w:rsidRDefault="00574BFB" w:rsidP="0080700A">
      <w:r>
        <w:rPr>
          <w:noProof/>
        </w:rPr>
        <w:drawing>
          <wp:inline distT="0" distB="0" distL="0" distR="0" wp14:anchorId="53CC4D67" wp14:editId="4F8E2C0A">
            <wp:extent cx="5943600" cy="23907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06F0" w14:textId="2F757D13" w:rsidR="00E8406B" w:rsidRDefault="00E8406B" w:rsidP="0080700A">
      <w:r>
        <w:rPr>
          <w:noProof/>
        </w:rPr>
        <w:lastRenderedPageBreak/>
        <w:drawing>
          <wp:inline distT="0" distB="0" distL="0" distR="0" wp14:anchorId="494C1080" wp14:editId="0621ED19">
            <wp:extent cx="4352925" cy="3857625"/>
            <wp:effectExtent l="0" t="0" r="9525" b="9525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358C" w14:textId="3CCC17AC" w:rsidR="0080700A" w:rsidRDefault="0080700A" w:rsidP="0080700A">
      <w:pPr>
        <w:pStyle w:val="Heading2"/>
      </w:pPr>
      <w:bookmarkStart w:id="8" w:name="_Toc88314251"/>
      <w:r>
        <w:t xml:space="preserve">Ref Fig </w:t>
      </w:r>
      <w:r>
        <w:t>7</w:t>
      </w:r>
      <w:r>
        <w:t>:</w:t>
      </w:r>
      <w:bookmarkEnd w:id="8"/>
    </w:p>
    <w:p w14:paraId="6CDB20EF" w14:textId="0B0ED851" w:rsidR="0080700A" w:rsidRDefault="0080700A" w:rsidP="0080700A">
      <w:r>
        <w:rPr>
          <w:noProof/>
        </w:rPr>
        <w:drawing>
          <wp:inline distT="0" distB="0" distL="0" distR="0" wp14:anchorId="538D478F" wp14:editId="6DFF1243">
            <wp:extent cx="5734050" cy="375285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724D" w14:textId="4776412D" w:rsidR="0080700A" w:rsidRDefault="0080700A" w:rsidP="0080700A">
      <w:pPr>
        <w:pStyle w:val="Heading2"/>
      </w:pPr>
      <w:bookmarkStart w:id="9" w:name="_Toc88314252"/>
      <w:r>
        <w:lastRenderedPageBreak/>
        <w:t xml:space="preserve">Ref Fig </w:t>
      </w:r>
      <w:r>
        <w:t>8</w:t>
      </w:r>
      <w:r>
        <w:t>:</w:t>
      </w:r>
      <w:bookmarkEnd w:id="9"/>
    </w:p>
    <w:p w14:paraId="59ACC904" w14:textId="06C26311" w:rsidR="0080700A" w:rsidRPr="0080700A" w:rsidRDefault="00E8406B" w:rsidP="0080700A">
      <w:r>
        <w:rPr>
          <w:noProof/>
        </w:rPr>
        <w:drawing>
          <wp:inline distT="0" distB="0" distL="0" distR="0" wp14:anchorId="6A5F3F57" wp14:editId="630DE756">
            <wp:extent cx="3876675" cy="4638675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34E4" w14:textId="7EE09B35" w:rsidR="0080700A" w:rsidRDefault="0080700A" w:rsidP="0080700A">
      <w:pPr>
        <w:pStyle w:val="Heading2"/>
      </w:pPr>
      <w:bookmarkStart w:id="10" w:name="_Toc88314253"/>
      <w:r>
        <w:t xml:space="preserve">Ref Fig </w:t>
      </w:r>
      <w:r>
        <w:t>9</w:t>
      </w:r>
      <w:r>
        <w:t>:</w:t>
      </w:r>
      <w:bookmarkEnd w:id="10"/>
    </w:p>
    <w:p w14:paraId="428CC4A0" w14:textId="5A1A23EB" w:rsidR="0080700A" w:rsidRPr="0080700A" w:rsidRDefault="00393921" w:rsidP="0080700A">
      <w:r>
        <w:rPr>
          <w:noProof/>
        </w:rPr>
        <w:drawing>
          <wp:inline distT="0" distB="0" distL="0" distR="0" wp14:anchorId="37E0E00A" wp14:editId="334726A3">
            <wp:extent cx="5943600" cy="242062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1800" w14:textId="0DBA1F1D" w:rsidR="0080700A" w:rsidRDefault="0080700A" w:rsidP="0080700A">
      <w:pPr>
        <w:pStyle w:val="Heading2"/>
      </w:pPr>
      <w:bookmarkStart w:id="11" w:name="_Toc88314254"/>
      <w:r>
        <w:lastRenderedPageBreak/>
        <w:t xml:space="preserve">Ref Fig </w:t>
      </w:r>
      <w:r>
        <w:t>10</w:t>
      </w:r>
      <w:r>
        <w:t>:</w:t>
      </w:r>
      <w:bookmarkEnd w:id="11"/>
    </w:p>
    <w:p w14:paraId="5A8584BA" w14:textId="5F5162F0" w:rsidR="0080700A" w:rsidRDefault="00393921" w:rsidP="0080700A">
      <w:r>
        <w:rPr>
          <w:noProof/>
        </w:rPr>
        <w:drawing>
          <wp:inline distT="0" distB="0" distL="0" distR="0" wp14:anchorId="504D67A7" wp14:editId="765564FA">
            <wp:extent cx="5943600" cy="259397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AD69" w14:textId="39707BB6" w:rsidR="0080700A" w:rsidRDefault="0080700A" w:rsidP="0080700A">
      <w:pPr>
        <w:pStyle w:val="Heading2"/>
      </w:pPr>
      <w:bookmarkStart w:id="12" w:name="_Toc88314255"/>
      <w:r>
        <w:t xml:space="preserve">Ref Fig </w:t>
      </w:r>
      <w:r>
        <w:t>11</w:t>
      </w:r>
      <w:r>
        <w:t>:</w:t>
      </w:r>
      <w:bookmarkEnd w:id="12"/>
    </w:p>
    <w:p w14:paraId="25A666D1" w14:textId="2E2B8034" w:rsidR="0080700A" w:rsidRDefault="00393921" w:rsidP="0080700A">
      <w:r>
        <w:rPr>
          <w:noProof/>
        </w:rPr>
        <w:drawing>
          <wp:inline distT="0" distB="0" distL="0" distR="0" wp14:anchorId="55E22374" wp14:editId="5F770DCD">
            <wp:extent cx="3800475" cy="4610100"/>
            <wp:effectExtent l="0" t="0" r="9525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3950" w14:textId="6537DF85" w:rsidR="0080700A" w:rsidRDefault="0080700A" w:rsidP="0080700A">
      <w:pPr>
        <w:pStyle w:val="Heading2"/>
      </w:pPr>
      <w:bookmarkStart w:id="13" w:name="_Toc88314256"/>
      <w:r>
        <w:lastRenderedPageBreak/>
        <w:t xml:space="preserve">Ref Fig </w:t>
      </w:r>
      <w:r>
        <w:t>12</w:t>
      </w:r>
      <w:r>
        <w:t>:</w:t>
      </w:r>
      <w:bookmarkEnd w:id="13"/>
    </w:p>
    <w:p w14:paraId="5867E78D" w14:textId="5B479E16" w:rsidR="0080700A" w:rsidRDefault="00EA6276" w:rsidP="0080700A">
      <w:r>
        <w:rPr>
          <w:noProof/>
        </w:rPr>
        <w:drawing>
          <wp:inline distT="0" distB="0" distL="0" distR="0" wp14:anchorId="6588A0A9" wp14:editId="11F76AFD">
            <wp:extent cx="5943600" cy="2869565"/>
            <wp:effectExtent l="0" t="0" r="0" b="698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973E" w14:textId="4F6408DC" w:rsidR="0080700A" w:rsidRDefault="0080700A" w:rsidP="0080700A">
      <w:pPr>
        <w:pStyle w:val="Heading2"/>
      </w:pPr>
      <w:bookmarkStart w:id="14" w:name="_Toc88314257"/>
      <w:r>
        <w:lastRenderedPageBreak/>
        <w:t>Ref Fig 1</w:t>
      </w:r>
      <w:r>
        <w:t>3</w:t>
      </w:r>
      <w:r>
        <w:t>:</w:t>
      </w:r>
      <w:bookmarkEnd w:id="14"/>
    </w:p>
    <w:p w14:paraId="3A58EAD5" w14:textId="60F468F9" w:rsidR="0080700A" w:rsidRDefault="006A06E8" w:rsidP="0080700A">
      <w:r>
        <w:rPr>
          <w:noProof/>
        </w:rPr>
        <w:drawing>
          <wp:inline distT="0" distB="0" distL="0" distR="0" wp14:anchorId="694DD50E" wp14:editId="5C7072E3">
            <wp:extent cx="5943600" cy="5219065"/>
            <wp:effectExtent l="0" t="0" r="0" b="635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F1A0" w14:textId="619ABF4F" w:rsidR="006A06E8" w:rsidRDefault="006A06E8" w:rsidP="0080700A">
      <w:r>
        <w:rPr>
          <w:noProof/>
        </w:rPr>
        <w:lastRenderedPageBreak/>
        <w:drawing>
          <wp:inline distT="0" distB="0" distL="0" distR="0" wp14:anchorId="08AA24C7" wp14:editId="02518910">
            <wp:extent cx="4514850" cy="4581525"/>
            <wp:effectExtent l="0" t="0" r="0" b="9525"/>
            <wp:docPr id="15" name="Picture 1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able, Exce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C7E6" w14:textId="7032F4E8" w:rsidR="0080700A" w:rsidRDefault="0080700A" w:rsidP="0080700A">
      <w:pPr>
        <w:pStyle w:val="Heading2"/>
      </w:pPr>
      <w:bookmarkStart w:id="15" w:name="_Toc88314258"/>
      <w:r>
        <w:t>Ref Fig 1</w:t>
      </w:r>
      <w:r>
        <w:t>4</w:t>
      </w:r>
      <w:r>
        <w:t>:</w:t>
      </w:r>
      <w:bookmarkEnd w:id="15"/>
    </w:p>
    <w:p w14:paraId="26D6E48C" w14:textId="513B5872" w:rsidR="0080700A" w:rsidRPr="0080700A" w:rsidRDefault="00D606C1" w:rsidP="0080700A">
      <w:r>
        <w:rPr>
          <w:noProof/>
        </w:rPr>
        <w:drawing>
          <wp:inline distT="0" distB="0" distL="0" distR="0" wp14:anchorId="6CBCE1DB" wp14:editId="02E7E4FF">
            <wp:extent cx="5943600" cy="2851785"/>
            <wp:effectExtent l="0" t="0" r="0" b="5715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00A" w:rsidRPr="0080700A" w:rsidSect="002B20E2">
      <w:head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2E927" w14:textId="77777777" w:rsidR="00C07C96" w:rsidRDefault="00C07C96" w:rsidP="00053530">
      <w:pPr>
        <w:spacing w:after="0" w:line="240" w:lineRule="auto"/>
      </w:pPr>
      <w:r>
        <w:separator/>
      </w:r>
    </w:p>
  </w:endnote>
  <w:endnote w:type="continuationSeparator" w:id="0">
    <w:p w14:paraId="3BA8D979" w14:textId="77777777" w:rsidR="00C07C96" w:rsidRDefault="00C07C96" w:rsidP="00053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55EA" w14:textId="77777777" w:rsidR="002B20E2" w:rsidRDefault="002B20E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D1DD0">
      <w:rPr>
        <w:noProof/>
      </w:rPr>
      <w:t>i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439F8" w14:textId="77777777" w:rsidR="002B20E2" w:rsidRDefault="002B20E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D1DD0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65BB6" w14:textId="77777777" w:rsidR="00C07C96" w:rsidRDefault="00C07C96" w:rsidP="00053530">
      <w:pPr>
        <w:spacing w:after="0" w:line="240" w:lineRule="auto"/>
      </w:pPr>
      <w:r>
        <w:separator/>
      </w:r>
    </w:p>
  </w:footnote>
  <w:footnote w:type="continuationSeparator" w:id="0">
    <w:p w14:paraId="42E6AD9B" w14:textId="77777777" w:rsidR="00C07C96" w:rsidRDefault="00C07C96" w:rsidP="00053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189D" w14:textId="77777777" w:rsidR="002B20E2" w:rsidRPr="00DF28EB" w:rsidRDefault="00926D6E" w:rsidP="00DF28EB">
    <w:pPr>
      <w:pStyle w:val="Header"/>
    </w:pPr>
    <w:r>
      <w:t>30001576</w:t>
    </w:r>
    <w:r w:rsidR="00DF28EB">
      <w:tab/>
    </w:r>
    <w:r w:rsidR="002D1DD0">
      <w:t>Test Table</w:t>
    </w:r>
    <w:r w:rsidR="00DF28EB">
      <w:tab/>
      <w:t>Blake</w:t>
    </w:r>
    <w:r w:rsidR="008E30AB">
      <w:t xml:space="preserve"> </w:t>
    </w:r>
    <w:r w:rsidR="00DF28EB">
      <w:t>Topham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C325" w14:textId="77777777" w:rsidR="002B20E2" w:rsidRPr="00DF28EB" w:rsidRDefault="00926D6E" w:rsidP="00DF28EB">
    <w:pPr>
      <w:pStyle w:val="Header"/>
    </w:pPr>
    <w:r>
      <w:t>30001576</w:t>
    </w:r>
    <w:r w:rsidR="00DF28EB">
      <w:tab/>
    </w:r>
    <w:r w:rsidR="002D1DD0">
      <w:t>Reference screenshots</w:t>
    </w:r>
    <w:r w:rsidR="00DF28EB">
      <w:tab/>
      <w:t>Blake Topham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F6"/>
    <w:rsid w:val="00053530"/>
    <w:rsid w:val="000D6DE7"/>
    <w:rsid w:val="000D79FF"/>
    <w:rsid w:val="002B20E2"/>
    <w:rsid w:val="002D1DD0"/>
    <w:rsid w:val="002E585F"/>
    <w:rsid w:val="00393921"/>
    <w:rsid w:val="003F5D14"/>
    <w:rsid w:val="0044724C"/>
    <w:rsid w:val="004E41F6"/>
    <w:rsid w:val="00574BFB"/>
    <w:rsid w:val="00583EBB"/>
    <w:rsid w:val="005E2DCF"/>
    <w:rsid w:val="005F0E34"/>
    <w:rsid w:val="00690819"/>
    <w:rsid w:val="006A06E8"/>
    <w:rsid w:val="006E1183"/>
    <w:rsid w:val="00794D0D"/>
    <w:rsid w:val="0080700A"/>
    <w:rsid w:val="008645EA"/>
    <w:rsid w:val="008C6E7C"/>
    <w:rsid w:val="008E30AB"/>
    <w:rsid w:val="008F6465"/>
    <w:rsid w:val="00926D6E"/>
    <w:rsid w:val="00931927"/>
    <w:rsid w:val="00984C97"/>
    <w:rsid w:val="00A10B86"/>
    <w:rsid w:val="00AE593A"/>
    <w:rsid w:val="00BB2E0D"/>
    <w:rsid w:val="00BD1879"/>
    <w:rsid w:val="00C06A17"/>
    <w:rsid w:val="00C07C96"/>
    <w:rsid w:val="00CB5BED"/>
    <w:rsid w:val="00CE05F9"/>
    <w:rsid w:val="00D21F11"/>
    <w:rsid w:val="00D33916"/>
    <w:rsid w:val="00D606C1"/>
    <w:rsid w:val="00DF28EB"/>
    <w:rsid w:val="00E8406B"/>
    <w:rsid w:val="00EA6276"/>
    <w:rsid w:val="00ED0C52"/>
    <w:rsid w:val="00F1220B"/>
    <w:rsid w:val="00FB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4E7B6"/>
  <w15:chartTrackingRefBased/>
  <w15:docId w15:val="{A360A2A4-75FA-4C81-85B3-D135C003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530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53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530"/>
    <w:rPr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053530"/>
    <w:pPr>
      <w:spacing w:after="0" w:line="36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530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BD1879"/>
    <w:rPr>
      <w:rFonts w:asciiTheme="majorHAnsi" w:eastAsiaTheme="majorEastAsia" w:hAnsiTheme="majorHAnsi" w:cstheme="majorBidi"/>
      <w:b/>
      <w:sz w:val="32"/>
      <w:szCs w:val="32"/>
      <w:lang w:val="en-AU"/>
    </w:rPr>
  </w:style>
  <w:style w:type="paragraph" w:styleId="NoSpacing">
    <w:name w:val="No Spacing"/>
    <w:link w:val="NoSpacingChar"/>
    <w:uiPriority w:val="1"/>
    <w:qFormat/>
    <w:rsid w:val="004472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4724C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BD1879"/>
    <w:rPr>
      <w:rFonts w:asciiTheme="majorHAnsi" w:eastAsiaTheme="majorEastAsia" w:hAnsiTheme="majorHAnsi" w:cstheme="majorBidi"/>
      <w:b/>
      <w:i/>
      <w:sz w:val="26"/>
      <w:szCs w:val="26"/>
      <w:lang w:val="en-AU"/>
    </w:rPr>
  </w:style>
  <w:style w:type="paragraph" w:customStyle="1" w:styleId="TOCtitle">
    <w:name w:val="TOC title"/>
    <w:basedOn w:val="Normal"/>
    <w:link w:val="TOCtitleChar"/>
    <w:qFormat/>
    <w:rsid w:val="00FB54A0"/>
    <w:rPr>
      <w:b/>
      <w:sz w:val="3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54A0"/>
    <w:pPr>
      <w:spacing w:after="100"/>
    </w:pPr>
  </w:style>
  <w:style w:type="character" w:customStyle="1" w:styleId="TOCtitleChar">
    <w:name w:val="TOC title Char"/>
    <w:basedOn w:val="DefaultParagraphFont"/>
    <w:link w:val="TOCtitle"/>
    <w:rsid w:val="00FB54A0"/>
    <w:rPr>
      <w:b/>
      <w:sz w:val="36"/>
    </w:rPr>
  </w:style>
  <w:style w:type="character" w:styleId="Hyperlink">
    <w:name w:val="Hyperlink"/>
    <w:basedOn w:val="DefaultParagraphFont"/>
    <w:uiPriority w:val="99"/>
    <w:unhideWhenUsed/>
    <w:rsid w:val="00FB54A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D606C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Templates\test%20tabl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tables.dotx</Template>
  <TotalTime>143</TotalTime>
  <Pages>16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AT3 testing</vt:lpstr>
    </vt:vector>
  </TitlesOfParts>
  <Company>South Metropolitan TAFE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AT3 testing</dc:title>
  <dc:subject>By Blake Topham</dc:subject>
  <dc:creator>blake topham</dc:creator>
  <cp:keywords/>
  <dc:description/>
  <cp:lastModifiedBy>blake topham</cp:lastModifiedBy>
  <cp:revision>2</cp:revision>
  <dcterms:created xsi:type="dcterms:W3CDTF">2021-11-20T05:03:00Z</dcterms:created>
  <dcterms:modified xsi:type="dcterms:W3CDTF">2021-11-20T07:26:00Z</dcterms:modified>
</cp:coreProperties>
</file>